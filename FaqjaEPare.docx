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B8" w:rsidRDefault="00EE7890" w:rsidP="00E279B8">
      <w:pPr>
        <w:pStyle w:val="Subtitle"/>
      </w:pPr>
      <w:r>
        <w:t>Projekt Praktik</w:t>
      </w:r>
    </w:p>
    <w:p w:rsidR="00E279B8" w:rsidRDefault="00EE7890" w:rsidP="00E279B8">
      <w:pPr>
        <w:pStyle w:val="Subtitle"/>
      </w:pPr>
      <w:r>
        <w:t>06/13/2019</w:t>
      </w:r>
    </w:p>
    <w:p w:rsidR="00EE7890" w:rsidRDefault="00EE7890" w:rsidP="002B21AE">
      <w:pPr>
        <w:pStyle w:val="Logo"/>
        <w:tabs>
          <w:tab w:val="left" w:pos="6282"/>
        </w:tabs>
      </w:pPr>
    </w:p>
    <w:p w:rsidR="00E279B8" w:rsidRDefault="00EE7890" w:rsidP="00E279B8">
      <w:pPr>
        <w:pStyle w:val="Subtitle"/>
      </w:pPr>
      <w:r>
        <w:t>Punoi:</w:t>
      </w:r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F293DB3D566B44288DEA790DD8057CF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Fatmir Billa &amp; Oltjon Lala</w:t>
          </w:r>
        </w:sdtContent>
      </w:sdt>
    </w:p>
    <w:p w:rsidR="00E279B8" w:rsidRDefault="00CE140B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FFAF35D1CAA544D89ACFA2E3C42B76DB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EE7890">
            <w:t>Shkolla profesionale kamez</w:t>
          </w:r>
        </w:sdtContent>
      </w:sdt>
    </w:p>
    <w:p w:rsidR="00E279B8" w:rsidRDefault="00CE140B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EFF30C4ECCC84021ABC37C95885A4140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EE7890">
            <w:t>klasa 12-2 tik</w:t>
          </w:r>
        </w:sdtContent>
      </w:sdt>
    </w:p>
    <w:p w:rsidR="00907CBB" w:rsidRDefault="00907CBB" w:rsidP="00E279B8">
      <w:pPr>
        <w:rPr>
          <w:noProof/>
        </w:rPr>
      </w:pPr>
    </w:p>
    <w:p w:rsidR="00EE7890" w:rsidRDefault="00EE7890" w:rsidP="00E279B8">
      <w:pPr>
        <w:rPr>
          <w:noProof/>
        </w:rPr>
      </w:pPr>
    </w:p>
    <w:p w:rsidR="00EE7890" w:rsidRDefault="00EE7890" w:rsidP="00E279B8">
      <w:pPr>
        <w:rPr>
          <w:noProof/>
        </w:rPr>
      </w:pPr>
    </w:p>
    <w:p w:rsidR="00EE7890" w:rsidRDefault="00EE7890" w:rsidP="00E279B8">
      <w:pPr>
        <w:rPr>
          <w:noProof/>
        </w:rPr>
      </w:pPr>
    </w:p>
    <w:p w:rsidR="00EE7890" w:rsidRDefault="00EE7890" w:rsidP="00E279B8">
      <w:pPr>
        <w:rPr>
          <w:noProof/>
        </w:rPr>
      </w:pPr>
    </w:p>
    <w:p w:rsidR="00EE7890" w:rsidRDefault="00EE7890" w:rsidP="00E279B8">
      <w:pPr>
        <w:rPr>
          <w:noProof/>
        </w:rPr>
      </w:pPr>
    </w:p>
    <w:p w:rsidR="00EE7890" w:rsidRDefault="00EE7890" w:rsidP="00EE7890">
      <w:pPr>
        <w:ind w:left="0"/>
        <w:rPr>
          <w:noProof/>
        </w:rPr>
      </w:pPr>
      <w:bookmarkStart w:id="0" w:name="_GoBack"/>
      <w:bookmarkEnd w:id="0"/>
    </w:p>
    <w:sectPr w:rsidR="00EE789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0B" w:rsidRDefault="00CE140B">
      <w:r>
        <w:separator/>
      </w:r>
    </w:p>
    <w:p w:rsidR="00CE140B" w:rsidRDefault="00CE140B"/>
  </w:endnote>
  <w:endnote w:type="continuationSeparator" w:id="0">
    <w:p w:rsidR="00CE140B" w:rsidRDefault="00CE140B">
      <w:r>
        <w:continuationSeparator/>
      </w:r>
    </w:p>
    <w:p w:rsidR="00CE140B" w:rsidRDefault="00CE1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BB" w:rsidRDefault="00907CBB" w:rsidP="00EE7890">
    <w:pPr>
      <w:pStyle w:val="Footer"/>
    </w:pPr>
  </w:p>
  <w:p w:rsidR="00EE7890" w:rsidRPr="00EE7890" w:rsidRDefault="00EE7890" w:rsidP="00EE78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079" w:rsidRDefault="00EE7890" w:rsidP="00EE7890">
    <w:pPr>
      <w:pStyle w:val="Footer"/>
      <w:tabs>
        <w:tab w:val="left" w:pos="784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0B" w:rsidRDefault="00CE140B">
      <w:r>
        <w:separator/>
      </w:r>
    </w:p>
    <w:p w:rsidR="00CE140B" w:rsidRDefault="00CE140B"/>
  </w:footnote>
  <w:footnote w:type="continuationSeparator" w:id="0">
    <w:p w:rsidR="00CE140B" w:rsidRDefault="00CE140B">
      <w:r>
        <w:continuationSeparator/>
      </w:r>
    </w:p>
    <w:p w:rsidR="00CE140B" w:rsidRDefault="00CE140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CBB" w:rsidRDefault="00907CBB" w:rsidP="00EE7890">
    <w:pPr>
      <w:pStyle w:val="Header"/>
    </w:pPr>
  </w:p>
  <w:p w:rsidR="00EE7890" w:rsidRPr="00EE7890" w:rsidRDefault="00EE7890" w:rsidP="00EE78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682CB6C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90"/>
    <w:rsid w:val="00067E02"/>
    <w:rsid w:val="00107CB6"/>
    <w:rsid w:val="0013333F"/>
    <w:rsid w:val="00193898"/>
    <w:rsid w:val="002B21AE"/>
    <w:rsid w:val="00312DD5"/>
    <w:rsid w:val="0033593E"/>
    <w:rsid w:val="004534A5"/>
    <w:rsid w:val="004566FA"/>
    <w:rsid w:val="00495232"/>
    <w:rsid w:val="004A4EC4"/>
    <w:rsid w:val="005331CA"/>
    <w:rsid w:val="005504AE"/>
    <w:rsid w:val="00660B21"/>
    <w:rsid w:val="00714CE5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B55F12"/>
    <w:rsid w:val="00B87079"/>
    <w:rsid w:val="00C41938"/>
    <w:rsid w:val="00C64B77"/>
    <w:rsid w:val="00CB5473"/>
    <w:rsid w:val="00CE140B"/>
    <w:rsid w:val="00DA0B66"/>
    <w:rsid w:val="00E279B8"/>
    <w:rsid w:val="00E756E6"/>
    <w:rsid w:val="00EA05B8"/>
    <w:rsid w:val="00EB203B"/>
    <w:rsid w:val="00E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81A009BA-B145-49E5-94EA-C7CE686A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89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93DB3D566B44288DEA790DD8057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B7683-5156-49A7-85DD-1A2613039125}"/>
      </w:docPartPr>
      <w:docPartBody>
        <w:p w:rsidR="00000000" w:rsidRDefault="009C436F">
          <w:pPr>
            <w:pStyle w:val="F293DB3D566B44288DEA790DD8057CFE"/>
          </w:pPr>
          <w:r>
            <w:t>Your name</w:t>
          </w:r>
        </w:p>
      </w:docPartBody>
    </w:docPart>
    <w:docPart>
      <w:docPartPr>
        <w:name w:val="FFAF35D1CAA544D89ACFA2E3C42B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2F15E-CC28-4C69-B6F2-DF478B110D85}"/>
      </w:docPartPr>
      <w:docPartBody>
        <w:p w:rsidR="00000000" w:rsidRDefault="009C436F">
          <w:pPr>
            <w:pStyle w:val="FFAF35D1CAA544D89ACFA2E3C42B76DB"/>
          </w:pPr>
          <w:r>
            <w:t>company name</w:t>
          </w:r>
        </w:p>
      </w:docPartBody>
    </w:docPart>
    <w:docPart>
      <w:docPartPr>
        <w:name w:val="EFF30C4ECCC84021ABC37C95885A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A255-7ADC-481E-97CB-4E082764E073}"/>
      </w:docPartPr>
      <w:docPartBody>
        <w:p w:rsidR="00000000" w:rsidRDefault="009C436F">
          <w:pPr>
            <w:pStyle w:val="EFF30C4ECCC84021ABC37C95885A4140"/>
          </w:pPr>
          <w:r>
            <w:t>Company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E5"/>
    <w:rsid w:val="009C436F"/>
    <w:rsid w:val="00D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47C4BF184D4FC2839A192B84535F2E">
    <w:name w:val="1C47C4BF184D4FC2839A192B84535F2E"/>
  </w:style>
  <w:style w:type="paragraph" w:customStyle="1" w:styleId="75F6D931269C44D4A80E04E6DBBCFAB7">
    <w:name w:val="75F6D931269C44D4A80E04E6DBBCFAB7"/>
  </w:style>
  <w:style w:type="paragraph" w:customStyle="1" w:styleId="D31F04DC72844A5D9B50CFF6A2BD5375">
    <w:name w:val="D31F04DC72844A5D9B50CFF6A2BD5375"/>
  </w:style>
  <w:style w:type="paragraph" w:customStyle="1" w:styleId="0E5996BBE4E84279906550BFBAC87512">
    <w:name w:val="0E5996BBE4E84279906550BFBAC87512"/>
  </w:style>
  <w:style w:type="paragraph" w:customStyle="1" w:styleId="F293DB3D566B44288DEA790DD8057CFE">
    <w:name w:val="F293DB3D566B44288DEA790DD8057CFE"/>
  </w:style>
  <w:style w:type="paragraph" w:customStyle="1" w:styleId="FFAF35D1CAA544D89ACFA2E3C42B76DB">
    <w:name w:val="FFAF35D1CAA544D89ACFA2E3C42B76DB"/>
  </w:style>
  <w:style w:type="paragraph" w:customStyle="1" w:styleId="EFF30C4ECCC84021ABC37C95885A4140">
    <w:name w:val="EFF30C4ECCC84021ABC37C95885A4140"/>
  </w:style>
  <w:style w:type="paragraph" w:customStyle="1" w:styleId="948AA2A353E142BE9530AE48E1AD85FE">
    <w:name w:val="948AA2A353E142BE9530AE48E1AD85FE"/>
  </w:style>
  <w:style w:type="paragraph" w:customStyle="1" w:styleId="C3A22CE7AC224A2A80AA87F28B1FD5FC">
    <w:name w:val="C3A22CE7AC224A2A80AA87F28B1FD5FC"/>
  </w:style>
  <w:style w:type="paragraph" w:customStyle="1" w:styleId="B49AEFA31424402A90163C2E970357FE">
    <w:name w:val="B49AEFA31424402A90163C2E970357FE"/>
  </w:style>
  <w:style w:type="paragraph" w:customStyle="1" w:styleId="E9381F634217497FA2F7B9A38854278A">
    <w:name w:val="E9381F634217497FA2F7B9A38854278A"/>
  </w:style>
  <w:style w:type="paragraph" w:customStyle="1" w:styleId="6C600F52EE8A4781940BD5630D297CB7">
    <w:name w:val="6C600F52EE8A4781940BD5630D297CB7"/>
  </w:style>
  <w:style w:type="paragraph" w:customStyle="1" w:styleId="9AB312136C9D4A279659E897F1C13BBE">
    <w:name w:val="9AB312136C9D4A279659E897F1C13BBE"/>
  </w:style>
  <w:style w:type="paragraph" w:customStyle="1" w:styleId="9AE0CAD88248481EB7CDB95032255E9B">
    <w:name w:val="9AE0CAD88248481EB7CDB95032255E9B"/>
  </w:style>
  <w:style w:type="paragraph" w:customStyle="1" w:styleId="DC7E5C486C0A4537A786D19DB91E1D5B">
    <w:name w:val="DC7E5C486C0A4537A786D19DB91E1D5B"/>
  </w:style>
  <w:style w:type="paragraph" w:customStyle="1" w:styleId="153DC008DE9648D5B7DA314E0EF54117">
    <w:name w:val="153DC008DE9648D5B7DA314E0EF54117"/>
  </w:style>
  <w:style w:type="paragraph" w:customStyle="1" w:styleId="0B912732222D482FA12A5772769FACEC">
    <w:name w:val="0B912732222D482FA12A5772769FACEC"/>
  </w:style>
  <w:style w:type="paragraph" w:customStyle="1" w:styleId="7866ED750595493FA78C67EA46FEA426">
    <w:name w:val="7866ED750595493FA78C67EA46FEA426"/>
  </w:style>
  <w:style w:type="paragraph" w:customStyle="1" w:styleId="4E59A49A50304879A76C0B812DE9CA83">
    <w:name w:val="4E59A49A50304879A76C0B812DE9CA83"/>
  </w:style>
  <w:style w:type="paragraph" w:customStyle="1" w:styleId="08611E372CBA44A2B12CDEAE06320968">
    <w:name w:val="08611E372CBA44A2B12CDEAE06320968"/>
  </w:style>
  <w:style w:type="paragraph" w:customStyle="1" w:styleId="FA9C08FD4CFC453CB6F8802BBE1A442D">
    <w:name w:val="FA9C08FD4CFC453CB6F8802BBE1A442D"/>
  </w:style>
  <w:style w:type="paragraph" w:customStyle="1" w:styleId="74BF5E6BD8FA46F48059B769C9EAE019">
    <w:name w:val="74BF5E6BD8FA46F48059B769C9EAE019"/>
  </w:style>
  <w:style w:type="paragraph" w:customStyle="1" w:styleId="57DAC640A87F4952B14C5B613DEAF7CC">
    <w:name w:val="57DAC640A87F4952B14C5B613DEAF7CC"/>
  </w:style>
  <w:style w:type="paragraph" w:customStyle="1" w:styleId="A9D34B7D05CD4D0692EE127C2B831995">
    <w:name w:val="A9D34B7D05CD4D0692EE127C2B831995"/>
  </w:style>
  <w:style w:type="paragraph" w:customStyle="1" w:styleId="95822A7B285E41B885CBF9C6EF399C0B">
    <w:name w:val="95822A7B285E41B885CBF9C6EF399C0B"/>
  </w:style>
  <w:style w:type="paragraph" w:customStyle="1" w:styleId="1FC01DFB113645B78839656F592C6B60">
    <w:name w:val="1FC01DFB113645B78839656F592C6B60"/>
  </w:style>
  <w:style w:type="paragraph" w:customStyle="1" w:styleId="EAE455C8715B4704BA77AB5F092E792B">
    <w:name w:val="EAE455C8715B4704BA77AB5F092E792B"/>
  </w:style>
  <w:style w:type="paragraph" w:customStyle="1" w:styleId="8F5363AAC57049B399A5D1B3E47FB40E">
    <w:name w:val="8F5363AAC57049B399A5D1B3E47FB40E"/>
  </w:style>
  <w:style w:type="paragraph" w:customStyle="1" w:styleId="786C14E78501458597DE6F7E1000B60E">
    <w:name w:val="786C14E78501458597DE6F7E1000B60E"/>
  </w:style>
  <w:style w:type="paragraph" w:customStyle="1" w:styleId="84253B4BDDCA4C9AB9C2B4B91223BB89">
    <w:name w:val="84253B4BDDCA4C9AB9C2B4B91223BB89"/>
  </w:style>
  <w:style w:type="paragraph" w:customStyle="1" w:styleId="CCC3D6E40B3B4883BF1BFE19F30702A8">
    <w:name w:val="CCC3D6E40B3B4883BF1BFE19F30702A8"/>
  </w:style>
  <w:style w:type="paragraph" w:customStyle="1" w:styleId="F43E49C6FC9A4271B4B33DEC46A4DDC5">
    <w:name w:val="F43E49C6FC9A4271B4B33DEC46A4DDC5"/>
  </w:style>
  <w:style w:type="paragraph" w:customStyle="1" w:styleId="63575F156C1847758FF0E361AF7EC21A">
    <w:name w:val="63575F156C1847758FF0E361AF7EC21A"/>
  </w:style>
  <w:style w:type="paragraph" w:customStyle="1" w:styleId="A992045C5968469CA06936E9829DD94F">
    <w:name w:val="A992045C5968469CA06936E9829DD94F"/>
  </w:style>
  <w:style w:type="paragraph" w:customStyle="1" w:styleId="22BCFB25968344578579D4B5873D5FC9">
    <w:name w:val="22BCFB25968344578579D4B5873D5FC9"/>
  </w:style>
  <w:style w:type="paragraph" w:customStyle="1" w:styleId="0FBEE9C8B47D445D8F5E0C39C9F932F4">
    <w:name w:val="0FBEE9C8B47D445D8F5E0C39C9F932F4"/>
  </w:style>
  <w:style w:type="paragraph" w:customStyle="1" w:styleId="FA15B27069D54F52A713F8F74911FBE6">
    <w:name w:val="FA15B27069D54F52A713F8F74911FBE6"/>
  </w:style>
  <w:style w:type="paragraph" w:customStyle="1" w:styleId="8466AF6E2D0047A1B3E73C9A8330BC1E">
    <w:name w:val="8466AF6E2D0047A1B3E73C9A8330BC1E"/>
  </w:style>
  <w:style w:type="paragraph" w:customStyle="1" w:styleId="8661FBB9955A4AA1AF0440D62D501A2B">
    <w:name w:val="8661FBB9955A4AA1AF0440D62D501A2B"/>
  </w:style>
  <w:style w:type="paragraph" w:customStyle="1" w:styleId="6518A38DB4644C1885EAA510A42966CD">
    <w:name w:val="6518A38DB4644C1885EAA510A42966CD"/>
  </w:style>
  <w:style w:type="paragraph" w:customStyle="1" w:styleId="0000D251173E44729415C9119D7DCE45">
    <w:name w:val="0000D251173E44729415C9119D7DCE45"/>
  </w:style>
  <w:style w:type="paragraph" w:customStyle="1" w:styleId="C7E700427B134E9BB0855A6793049FBA">
    <w:name w:val="C7E700427B134E9BB0855A6793049FBA"/>
  </w:style>
  <w:style w:type="paragraph" w:customStyle="1" w:styleId="FC5DC2EDA15E441F80688BE3BE5AEE2C">
    <w:name w:val="FC5DC2EDA15E441F80688BE3BE5AEE2C"/>
  </w:style>
  <w:style w:type="paragraph" w:customStyle="1" w:styleId="9A87B41C377D4BF480D3984EA9208032">
    <w:name w:val="9A87B41C377D4BF480D3984EA9208032"/>
  </w:style>
  <w:style w:type="paragraph" w:customStyle="1" w:styleId="045942D7352E4D218F3A3EA3D15C6C9E">
    <w:name w:val="045942D7352E4D218F3A3EA3D15C6C9E"/>
  </w:style>
  <w:style w:type="paragraph" w:customStyle="1" w:styleId="79253F8F473C4C58BB1E4DBE031B0734">
    <w:name w:val="79253F8F473C4C58BB1E4DBE031B0734"/>
  </w:style>
  <w:style w:type="paragraph" w:customStyle="1" w:styleId="BBE69C9F23DE42D68B276F618DAA1A07">
    <w:name w:val="BBE69C9F23DE42D68B276F618DAA1A07"/>
  </w:style>
  <w:style w:type="paragraph" w:customStyle="1" w:styleId="70D04D2D8428495EB0295260718E2BFF">
    <w:name w:val="70D04D2D8428495EB0295260718E2BFF"/>
  </w:style>
  <w:style w:type="paragraph" w:customStyle="1" w:styleId="8565EFA51D68448C9B1A5DC3E8FC0366">
    <w:name w:val="8565EFA51D68448C9B1A5DC3E8FC0366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9952229B67C44830BAD1192C0F988CB4">
    <w:name w:val="9952229B67C44830BAD1192C0F988CB4"/>
  </w:style>
  <w:style w:type="paragraph" w:customStyle="1" w:styleId="8A8E62249C8F42E2B667C69CF32B5DC6">
    <w:name w:val="8A8E62249C8F42E2B667C69CF32B5DC6"/>
  </w:style>
  <w:style w:type="paragraph" w:customStyle="1" w:styleId="B97277B6BDC14FF68F905FAAD63AECD7">
    <w:name w:val="B97277B6BDC14FF68F905FAAD63AECD7"/>
  </w:style>
  <w:style w:type="paragraph" w:customStyle="1" w:styleId="FE8E69070D08452BB8A143B16A629C8B">
    <w:name w:val="FE8E69070D08452BB8A143B16A629C8B"/>
  </w:style>
  <w:style w:type="paragraph" w:customStyle="1" w:styleId="DA8B34CBB73F434C9B7CB6D4CCB76910">
    <w:name w:val="DA8B34CBB73F434C9B7CB6D4CCB76910"/>
  </w:style>
  <w:style w:type="paragraph" w:customStyle="1" w:styleId="7043646E018648029B1A245245901726">
    <w:name w:val="7043646E018648029B1A245245901726"/>
  </w:style>
  <w:style w:type="paragraph" w:customStyle="1" w:styleId="225FEB72A0054772904C633C1DC20B01">
    <w:name w:val="225FEB72A0054772904C633C1DC20B01"/>
  </w:style>
  <w:style w:type="paragraph" w:customStyle="1" w:styleId="742A9083E0474924BB00E2E63E8C0F34">
    <w:name w:val="742A9083E0474924BB00E2E63E8C0F34"/>
  </w:style>
  <w:style w:type="paragraph" w:customStyle="1" w:styleId="C594BDD30ADD40A6A975A41F0F9C6E89">
    <w:name w:val="C594BDD30ADD40A6A975A41F0F9C6E89"/>
  </w:style>
  <w:style w:type="paragraph" w:customStyle="1" w:styleId="4DB1773C38724878B39FB5BACFA35918">
    <w:name w:val="4DB1773C38724878B39FB5BACFA35918"/>
  </w:style>
  <w:style w:type="paragraph" w:customStyle="1" w:styleId="BEF3F3B8E81F440B8FCCF22E8C4EF3F6">
    <w:name w:val="BEF3F3B8E81F440B8FCCF22E8C4EF3F6"/>
  </w:style>
  <w:style w:type="paragraph" w:customStyle="1" w:styleId="BCFC10A2862D426ABD015F74020AFE54">
    <w:name w:val="BCFC10A2862D426ABD015F74020AFE54"/>
  </w:style>
  <w:style w:type="paragraph" w:customStyle="1" w:styleId="B87B56ED602C4DDE87A05053012498C2">
    <w:name w:val="B87B56ED602C4DDE87A05053012498C2"/>
  </w:style>
  <w:style w:type="paragraph" w:customStyle="1" w:styleId="6EC6C0983ED24CEDBAD449082F40A680">
    <w:name w:val="6EC6C0983ED24CEDBAD449082F40A680"/>
  </w:style>
  <w:style w:type="paragraph" w:customStyle="1" w:styleId="30AED303DC6143F584CDEB195A7E4034">
    <w:name w:val="30AED303DC6143F584CDEB195A7E4034"/>
  </w:style>
  <w:style w:type="paragraph" w:customStyle="1" w:styleId="C188E1D6093B4F9EB1B75D379DB423B5">
    <w:name w:val="C188E1D6093B4F9EB1B75D379DB423B5"/>
  </w:style>
  <w:style w:type="paragraph" w:customStyle="1" w:styleId="A83C1DE9AC5248CD8854F8103709119C">
    <w:name w:val="A83C1DE9AC5248CD8854F8103709119C"/>
  </w:style>
  <w:style w:type="paragraph" w:customStyle="1" w:styleId="16185CD65F3E4B5888509F40EB394A9E">
    <w:name w:val="16185CD65F3E4B5888509F40EB394A9E"/>
  </w:style>
  <w:style w:type="paragraph" w:customStyle="1" w:styleId="48C2682956B74A31866B941BAC565D1D">
    <w:name w:val="48C2682956B74A31866B941BAC565D1D"/>
  </w:style>
  <w:style w:type="paragraph" w:customStyle="1" w:styleId="560DE9142E91462FA60341E065BF48EB">
    <w:name w:val="560DE9142E91462FA60341E065BF48EB"/>
  </w:style>
  <w:style w:type="paragraph" w:customStyle="1" w:styleId="9E0A36A931574ED99B3F5F40D194079C">
    <w:name w:val="9E0A36A931574ED99B3F5F40D194079C"/>
  </w:style>
  <w:style w:type="paragraph" w:customStyle="1" w:styleId="72E4C9D332764A2E8BC99E8A18EE7113">
    <w:name w:val="72E4C9D332764A2E8BC99E8A18EE7113"/>
  </w:style>
  <w:style w:type="paragraph" w:customStyle="1" w:styleId="7575B64D1E5E4C4DA2DA21343BCA38C0">
    <w:name w:val="7575B64D1E5E4C4DA2DA21343BCA38C0"/>
  </w:style>
  <w:style w:type="paragraph" w:customStyle="1" w:styleId="4B6EFB939F734987B6750CDB11132036">
    <w:name w:val="4B6EFB939F734987B6750CDB11132036"/>
  </w:style>
  <w:style w:type="paragraph" w:customStyle="1" w:styleId="5CEE27D3DCE14A48B1AC7B735AECA836">
    <w:name w:val="5CEE27D3DCE14A48B1AC7B735AECA836"/>
  </w:style>
  <w:style w:type="paragraph" w:customStyle="1" w:styleId="74B698ADEAD14D7DBBCFB2C953ED0D1E">
    <w:name w:val="74B698ADEAD14D7DBBCFB2C953ED0D1E"/>
  </w:style>
  <w:style w:type="paragraph" w:customStyle="1" w:styleId="4C48AE55F1D24407A586451D088341F9">
    <w:name w:val="4C48AE55F1D24407A586451D088341F9"/>
  </w:style>
  <w:style w:type="paragraph" w:customStyle="1" w:styleId="5E7A3067A131400A81F6A728E3B68139">
    <w:name w:val="5E7A3067A131400A81F6A728E3B68139"/>
  </w:style>
  <w:style w:type="paragraph" w:customStyle="1" w:styleId="68F972A6F1604B88936A35D18CAE6BFF">
    <w:name w:val="68F972A6F1604B88936A35D18CAE6BFF"/>
  </w:style>
  <w:style w:type="paragraph" w:customStyle="1" w:styleId="C07CD5F61C554D5E92856073B5926816">
    <w:name w:val="C07CD5F61C554D5E92856073B5926816"/>
  </w:style>
  <w:style w:type="paragraph" w:customStyle="1" w:styleId="3AEE0428FAB848C5912EC9510D5B3978">
    <w:name w:val="3AEE0428FAB848C5912EC9510D5B3978"/>
  </w:style>
  <w:style w:type="paragraph" w:customStyle="1" w:styleId="1A7F65876C6249DEAD9B22680AA01C32">
    <w:name w:val="1A7F65876C6249DEAD9B22680AA01C32"/>
  </w:style>
  <w:style w:type="paragraph" w:customStyle="1" w:styleId="41C4356944734DBC82B57D32C674F055">
    <w:name w:val="41C4356944734DBC82B57D32C674F055"/>
  </w:style>
  <w:style w:type="paragraph" w:customStyle="1" w:styleId="949C0D3938A1484881D87849EDBABD10">
    <w:name w:val="949C0D3938A1484881D87849EDBABD10"/>
  </w:style>
  <w:style w:type="paragraph" w:customStyle="1" w:styleId="23FFE93EE13B4828BA9522337B1C1CAE">
    <w:name w:val="23FFE93EE13B4828BA9522337B1C1CAE"/>
  </w:style>
  <w:style w:type="paragraph" w:customStyle="1" w:styleId="E14BD354734E4C2C8C3D085E4D3C5454">
    <w:name w:val="E14BD354734E4C2C8C3D085E4D3C5454"/>
  </w:style>
  <w:style w:type="paragraph" w:customStyle="1" w:styleId="7B5FF33E52604BA4A1274106EEBBEEC3">
    <w:name w:val="7B5FF33E52604BA4A1274106EEBBEEC3"/>
  </w:style>
  <w:style w:type="paragraph" w:customStyle="1" w:styleId="46A8FCAECE11429DB553C1145AE28A0C">
    <w:name w:val="46A8FCAECE11429DB553C1145AE28A0C"/>
  </w:style>
  <w:style w:type="paragraph" w:customStyle="1" w:styleId="1F05AD36E4964CD686787DC54F3CE683">
    <w:name w:val="1F05AD36E4964CD686787DC54F3CE683"/>
  </w:style>
  <w:style w:type="paragraph" w:customStyle="1" w:styleId="C03218A14B6546DCB1BDA8EBE6CD12A2">
    <w:name w:val="C03218A14B6546DCB1BDA8EBE6CD12A2"/>
  </w:style>
  <w:style w:type="paragraph" w:customStyle="1" w:styleId="6199DBA20886438CA1CAEA4362CD0C0F">
    <w:name w:val="6199DBA20886438CA1CAEA4362CD0C0F"/>
  </w:style>
  <w:style w:type="paragraph" w:customStyle="1" w:styleId="C7347F6871704339BDA2C72806B18460">
    <w:name w:val="C7347F6871704339BDA2C72806B18460"/>
  </w:style>
  <w:style w:type="paragraph" w:customStyle="1" w:styleId="20022B608BF646CB92C66917D87B7C8C">
    <w:name w:val="20022B608BF646CB92C66917D87B7C8C"/>
  </w:style>
  <w:style w:type="paragraph" w:customStyle="1" w:styleId="FC37BF789E4940DAAA63BE8410C01882">
    <w:name w:val="FC37BF789E4940DAAA63BE8410C01882"/>
  </w:style>
  <w:style w:type="paragraph" w:customStyle="1" w:styleId="E24F2D7B63284DCCB55BB513AE5705FC">
    <w:name w:val="E24F2D7B63284DCCB55BB513AE5705FC"/>
  </w:style>
  <w:style w:type="paragraph" w:customStyle="1" w:styleId="635B905CFC9C4326A2D56930AC3D3930">
    <w:name w:val="635B905CFC9C4326A2D56930AC3D3930"/>
  </w:style>
  <w:style w:type="paragraph" w:customStyle="1" w:styleId="5082BDA28C214B3CA57854A80246F590">
    <w:name w:val="5082BDA28C214B3CA57854A80246F590"/>
  </w:style>
  <w:style w:type="paragraph" w:customStyle="1" w:styleId="C938B8410EC741288BAB625B8A2841C9">
    <w:name w:val="C938B8410EC741288BAB625B8A2841C9"/>
  </w:style>
  <w:style w:type="paragraph" w:customStyle="1" w:styleId="65224B53C6674927A56D6B960C2A2D14">
    <w:name w:val="65224B53C6674927A56D6B960C2A2D14"/>
  </w:style>
  <w:style w:type="paragraph" w:customStyle="1" w:styleId="28DE0B2B373443ADA9EBBAB82AA031A0">
    <w:name w:val="28DE0B2B373443ADA9EBBAB82AA031A0"/>
  </w:style>
  <w:style w:type="paragraph" w:customStyle="1" w:styleId="5D6BF82AB2BE475DB27A18A8D7FFA9F6">
    <w:name w:val="5D6BF82AB2BE475DB27A18A8D7FFA9F6"/>
  </w:style>
  <w:style w:type="paragraph" w:customStyle="1" w:styleId="391BA7524F2E465597A46AE2401B892F">
    <w:name w:val="391BA7524F2E465597A46AE2401B892F"/>
  </w:style>
  <w:style w:type="paragraph" w:customStyle="1" w:styleId="FD8C729A0DB446CEB4A11317BD110CD2">
    <w:name w:val="FD8C729A0DB446CEB4A11317BD110CD2"/>
  </w:style>
  <w:style w:type="paragraph" w:customStyle="1" w:styleId="92AA4CA2F61B4A788FCCDDAF482C5715">
    <w:name w:val="92AA4CA2F61B4A788FCCDDAF482C5715"/>
  </w:style>
  <w:style w:type="paragraph" w:customStyle="1" w:styleId="BD5C471BDE8641FDA9A2DE866683518F">
    <w:name w:val="BD5C471BDE8641FDA9A2DE866683518F"/>
  </w:style>
  <w:style w:type="paragraph" w:customStyle="1" w:styleId="F9BEBC8E300C4EBCB7603D64C27A46EE">
    <w:name w:val="F9BEBC8E300C4EBCB7603D64C27A46EE"/>
  </w:style>
  <w:style w:type="paragraph" w:customStyle="1" w:styleId="91F3074A92FF4AEF8112F376F10D7795">
    <w:name w:val="91F3074A92FF4AEF8112F376F10D7795"/>
  </w:style>
  <w:style w:type="paragraph" w:customStyle="1" w:styleId="ACC32BFFD43745D2B222E3CB9EECC1A4">
    <w:name w:val="ACC32BFFD43745D2B222E3CB9EECC1A4"/>
  </w:style>
  <w:style w:type="paragraph" w:customStyle="1" w:styleId="C82AE59090E74C6CAC739240DB5B5632">
    <w:name w:val="C82AE59090E74C6CAC739240DB5B5632"/>
  </w:style>
  <w:style w:type="paragraph" w:customStyle="1" w:styleId="EA8EBC9D96E641CEAD460879867A0BBB">
    <w:name w:val="EA8EBC9D96E641CEAD460879867A0BBB"/>
  </w:style>
  <w:style w:type="paragraph" w:customStyle="1" w:styleId="238A06354C304126A40A63C454DF56D4">
    <w:name w:val="238A06354C304126A40A63C454DF56D4"/>
  </w:style>
  <w:style w:type="paragraph" w:customStyle="1" w:styleId="1DEE264621D44CB09B02A3D61EF73DE2">
    <w:name w:val="1DEE264621D44CB09B02A3D61EF73DE2"/>
  </w:style>
  <w:style w:type="paragraph" w:customStyle="1" w:styleId="D088D57CD51A4E63B196692CD90642FC">
    <w:name w:val="D088D57CD51A4E63B196692CD90642FC"/>
    <w:rsid w:val="00D0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klasa 12-2 tik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Shkolla profesionale kamez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/>
  <dc:description>Fatmir Billa &amp; Oltjon Lala</dc:description>
  <cp:lastModifiedBy>Billa Fatmir</cp:lastModifiedBy>
  <cp:revision>1</cp:revision>
  <dcterms:created xsi:type="dcterms:W3CDTF">2019-06-04T07:31:00Z</dcterms:created>
  <dcterms:modified xsi:type="dcterms:W3CDTF">2019-06-04T07:37:00Z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